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2CCB1B1D"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41E57FF8"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70BAD58" w:rsidR="00C17C6A" w:rsidRPr="00E61363" w:rsidRDefault="00891414" w:rsidP="00C17C6A">
      <w:pPr>
        <w:rPr>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32535B81"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A28F629"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73C80542" w:rsidR="003D15D1" w:rsidRPr="00E61363" w:rsidRDefault="00F65DAC" w:rsidP="003D15D1">
      <w:pPr>
        <w:rPr>
          <w:lang w:val="en-GB"/>
        </w:rPr>
      </w:pPr>
      <w:r w:rsidRPr="00E61363">
        <w:rPr>
          <w:lang w:val="en-GB"/>
        </w:rPr>
        <w:t xml:space="preserve">Data Export: Stores </w:t>
      </w:r>
      <w:r w:rsidR="001D70C3" w:rsidRPr="00E61363">
        <w:rPr>
          <w:lang w:val="en-GB"/>
        </w:rPr>
        <w:t xml:space="preserve">and </w:t>
      </w:r>
      <w:r w:rsidR="007610C0" w:rsidRPr="00E61363">
        <w:rPr>
          <w:lang w:val="en-GB"/>
        </w:rPr>
        <w:t>executes</w:t>
      </w:r>
      <w:r w:rsidR="001D70C3" w:rsidRPr="00E61363">
        <w:rPr>
          <w:lang w:val="en-GB"/>
        </w:rPr>
        <w:t xml:space="preserve"> 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1C997E76" w:rsidR="0093328E" w:rsidRPr="00E61363" w:rsidRDefault="00BA69C3" w:rsidP="00434900">
      <w:pPr>
        <w:rPr>
          <w:noProof/>
          <w:lang w:val="en-GB" w:eastAsia="en-GB"/>
        </w:rPr>
      </w:pPr>
      <w:r w:rsidRPr="00E61363">
        <w:rPr>
          <w:noProof/>
          <w:lang w:val="en-GB" w:eastAsia="en-GB"/>
        </w:rPr>
        <w:t xml:space="preserve">Logging: Stores in a relational layout all flows of data from one place to another.  This includes </w:t>
      </w:r>
      <w:r w:rsidR="00F56AF4" w:rsidRPr="00E61363">
        <w:rPr>
          <w:noProof/>
          <w:lang w:val="en-GB" w:eastAsia="en-GB"/>
        </w:rPr>
        <w:t xml:space="preserve">auditing </w:t>
      </w:r>
      <w:r w:rsidRPr="00E61363">
        <w:rPr>
          <w:noProof/>
          <w:lang w:val="en-GB" w:eastAsia="en-GB"/>
        </w:rPr>
        <w:t>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lastRenderedPageBreak/>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40FD7B03"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465B530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62E3E7B3" w:rsidR="00300D19" w:rsidRPr="00E61363" w:rsidRDefault="000B1D5E" w:rsidP="00A75E41">
      <w:pPr>
        <w:rPr>
          <w:lang w:val="en-GB"/>
        </w:rPr>
      </w:pPr>
      <w:r w:rsidRPr="00E61363">
        <w:rPr>
          <w:noProof/>
          <w:lang w:val="en-GB" w:eastAsia="en-GB"/>
        </w:rPr>
        <w:drawing>
          <wp:inline distT="0" distB="0" distL="0" distR="0" wp14:anchorId="5C3CBBFB" wp14:editId="5ECA3564">
            <wp:extent cx="3769360" cy="1270991"/>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314" cy="1283451"/>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1A6E31C3"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0AD5DEF6"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404DEE35"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42CD520C"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74C5932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19B07E10"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5FE17AAE"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6A161C79" w:rsidR="007E3A47" w:rsidRDefault="00BE6915" w:rsidP="00BE6915">
      <w:pPr>
        <w:pStyle w:val="Caption"/>
      </w:pPr>
      <w:r>
        <w:t xml:space="preserve">Figure </w:t>
      </w:r>
      <w:fldSimple w:instr=" SEQ Figure \* ARABIC ">
        <w:r w:rsidR="00555DDA">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5FC41458" w:rsidR="00AB0320" w:rsidRDefault="00153613" w:rsidP="00153613">
      <w:pPr>
        <w:pStyle w:val="Caption"/>
        <w:rPr>
          <w:lang w:val="en-GB"/>
        </w:rPr>
      </w:pPr>
      <w:r>
        <w:t xml:space="preserve">Figure </w:t>
      </w:r>
      <w:fldSimple w:instr=" SEQ Figure \* ARABIC ">
        <w:r w:rsidR="00555DDA">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6112D33B"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2DC53879"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60D8AE9E"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30EDBC35"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1E1F7DA2" w:rsidR="00C35239" w:rsidRDefault="002406AD" w:rsidP="002406AD">
      <w:pPr>
        <w:pStyle w:val="Caption"/>
      </w:pPr>
      <w:r>
        <w:t xml:space="preserve">Figure </w:t>
      </w:r>
      <w:fldSimple w:instr=" SEQ Figure \* ARABIC ">
        <w:r w:rsidR="00555DDA">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623062FC" w:rsidR="00017762" w:rsidRPr="002406AD" w:rsidRDefault="00017762" w:rsidP="00017762">
      <w:pPr>
        <w:pStyle w:val="Caption"/>
      </w:pPr>
      <w:r>
        <w:t xml:space="preserve">Figure </w:t>
      </w:r>
      <w:fldSimple w:instr=" SEQ Figure \* ARABIC ">
        <w:r w:rsidR="00555DDA">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3E06A09C" w:rsidR="00C37515" w:rsidRDefault="009D6F98" w:rsidP="009D6F98">
      <w:pPr>
        <w:pStyle w:val="Caption"/>
        <w:rPr>
          <w:noProof/>
        </w:rPr>
      </w:pPr>
      <w:r>
        <w:t xml:space="preserve">Figure </w:t>
      </w:r>
      <w:fldSimple w:instr=" SEQ Figure \* ARABIC ">
        <w:r w:rsidR="00555DDA">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C7A4586" w:rsidR="004E65BA" w:rsidRPr="009D6F98" w:rsidRDefault="00FE4C36" w:rsidP="00FE4C36">
      <w:pPr>
        <w:pStyle w:val="Caption"/>
      </w:pPr>
      <w:r>
        <w:t xml:space="preserve">Figure </w:t>
      </w:r>
      <w:fldSimple w:instr=" SEQ Figure \* ARABIC ">
        <w:r w:rsidR="00555DDA">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FF614C" w:rsidP="00E357D8">
            <w:pPr>
              <w:rPr>
                <w:lang w:val="en-GB"/>
              </w:rPr>
            </w:pPr>
            <w:r>
              <w:rPr>
                <w:lang w:val="en-GB"/>
              </w:rPr>
              <w:pict w14:anchorId="0E4B31E3">
                <v:shape id="Picture 10" o:spid="_x0000_i1027" type="#_x0000_t75" style="width:14.15pt;height:14.1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67D63F26"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57B56070"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D9DBAA4"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1B7B823D"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77777777" w:rsidR="00201890" w:rsidRPr="00E61363"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77777777" w:rsidR="006939F9" w:rsidRPr="00E61363" w:rsidRDefault="00285602" w:rsidP="006939F9">
      <w:pPr>
        <w:rPr>
          <w:lang w:val="en-GB"/>
        </w:rPr>
      </w:pPr>
      <w:r w:rsidRPr="00E61363">
        <w:rPr>
          <w:lang w:val="en-GB"/>
        </w:rPr>
        <w:t xml:space="preserve">Core to the data load process implemented in </w:t>
      </w:r>
      <w:r w:rsidR="004573E4" w:rsidRPr="00E61363">
        <w:rPr>
          <w:lang w:val="en-GB"/>
        </w:rPr>
        <w:t xml:space="preserve">RMDP is the migration of the data you are trying to load through increasingly structured states (RAW=&gt;STAGING=&gt;LIVE).  </w:t>
      </w:r>
      <w:r w:rsidR="006939F9" w:rsidRPr="00E61363">
        <w:rPr>
          <w:lang w:val="en-GB"/>
        </w:rPr>
        <w:t>The advantages of this include:</w:t>
      </w:r>
    </w:p>
    <w:p w14:paraId="1502DC1E" w14:textId="77777777" w:rsidR="006939F9" w:rsidRPr="00E61363" w:rsidRDefault="006939F9" w:rsidP="006939F9">
      <w:pPr>
        <w:pStyle w:val="ListParagraph"/>
        <w:numPr>
          <w:ilvl w:val="0"/>
          <w:numId w:val="21"/>
        </w:numPr>
        <w:rPr>
          <w:lang w:val="en-GB"/>
        </w:rPr>
      </w:pPr>
      <w:r w:rsidRPr="00E61363">
        <w:rPr>
          <w:lang w:val="en-GB"/>
        </w:rPr>
        <w:t>Isolating failed loads from affecting live data</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92555"/>
                    </a:xfrm>
                    <a:prstGeom prst="rect">
                      <a:avLst/>
                    </a:prstGeom>
                  </pic:spPr>
                </pic:pic>
              </a:graphicData>
            </a:graphic>
          </wp:inline>
        </w:drawing>
      </w:r>
    </w:p>
    <w:p w14:paraId="05B54C0D" w14:textId="6C46F637"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lastRenderedPageBreak/>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68825"/>
                    </a:xfrm>
                    <a:prstGeom prst="rect">
                      <a:avLst/>
                    </a:prstGeom>
                  </pic:spPr>
                </pic:pic>
              </a:graphicData>
            </a:graphic>
          </wp:inline>
        </w:drawing>
      </w:r>
    </w:p>
    <w:p w14:paraId="0B24F1BA" w14:textId="5CAE77A0"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6975"/>
                    </a:xfrm>
                    <a:prstGeom prst="rect">
                      <a:avLst/>
                    </a:prstGeom>
                  </pic:spPr>
                </pic:pic>
              </a:graphicData>
            </a:graphic>
          </wp:inline>
        </w:drawing>
      </w:r>
    </w:p>
    <w:p w14:paraId="47546C09" w14:textId="07685C67"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3427" cy="773382"/>
                    </a:xfrm>
                    <a:prstGeom prst="rect">
                      <a:avLst/>
                    </a:prstGeom>
                  </pic:spPr>
                </pic:pic>
              </a:graphicData>
            </a:graphic>
          </wp:inline>
        </w:drawing>
      </w:r>
    </w:p>
    <w:p w14:paraId="7EA88EC7" w14:textId="6A62DF6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3893" cy="1917918"/>
                    </a:xfrm>
                    <a:prstGeom prst="rect">
                      <a:avLst/>
                    </a:prstGeom>
                  </pic:spPr>
                </pic:pic>
              </a:graphicData>
            </a:graphic>
          </wp:inline>
        </w:drawing>
      </w:r>
    </w:p>
    <w:p w14:paraId="429E49DC" w14:textId="23B034E1"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47515"/>
                    </a:xfrm>
                    <a:prstGeom prst="rect">
                      <a:avLst/>
                    </a:prstGeom>
                  </pic:spPr>
                </pic:pic>
              </a:graphicData>
            </a:graphic>
          </wp:inline>
        </w:drawing>
      </w:r>
    </w:p>
    <w:p w14:paraId="643366B1" w14:textId="58669A7A" w:rsidR="007954E7" w:rsidRDefault="00F02555" w:rsidP="00F02555">
      <w:pPr>
        <w:pStyle w:val="Caption"/>
      </w:pPr>
      <w:r>
        <w:t xml:space="preserve">Figure </w:t>
      </w:r>
      <w:fldSimple w:instr=" SEQ Figure \* ARABIC ">
        <w:r w:rsidR="00555DDA">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8180" cy="1246657"/>
                    </a:xfrm>
                    <a:prstGeom prst="rect">
                      <a:avLst/>
                    </a:prstGeom>
                  </pic:spPr>
                </pic:pic>
              </a:graphicData>
            </a:graphic>
          </wp:inline>
        </w:drawing>
      </w:r>
    </w:p>
    <w:p w14:paraId="67F3F172" w14:textId="0BC7899F" w:rsidR="00012E3B" w:rsidRDefault="00906997" w:rsidP="00906997">
      <w:pPr>
        <w:pStyle w:val="Caption"/>
      </w:pPr>
      <w:r>
        <w:t xml:space="preserve">Figure </w:t>
      </w:r>
      <w:fldSimple w:instr=" SEQ Figure \* ARABIC ">
        <w:r w:rsidR="00555DDA">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7485"/>
                    </a:xfrm>
                    <a:prstGeom prst="rect">
                      <a:avLst/>
                    </a:prstGeom>
                  </pic:spPr>
                </pic:pic>
              </a:graphicData>
            </a:graphic>
          </wp:inline>
        </w:drawing>
      </w:r>
    </w:p>
    <w:p w14:paraId="5CA609C0" w14:textId="4B5D94CF" w:rsidR="00FF614C" w:rsidRDefault="00FB3CDC" w:rsidP="00FB3CDC">
      <w:pPr>
        <w:pStyle w:val="Caption"/>
      </w:pPr>
      <w:r>
        <w:t xml:space="preserve">Figure </w:t>
      </w:r>
      <w:fldSimple w:instr=" SEQ Figure \* ARABIC ">
        <w:r w:rsidR="00555DDA">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78405"/>
                    </a:xfrm>
                    <a:prstGeom prst="rect">
                      <a:avLst/>
                    </a:prstGeom>
                  </pic:spPr>
                </pic:pic>
              </a:graphicData>
            </a:graphic>
          </wp:inline>
        </w:drawing>
      </w:r>
    </w:p>
    <w:p w14:paraId="03630AD0" w14:textId="2A9D9B39" w:rsidR="00713766" w:rsidRDefault="0003546E" w:rsidP="0003546E">
      <w:pPr>
        <w:pStyle w:val="Caption"/>
      </w:pPr>
      <w:r>
        <w:t xml:space="preserve">Figure </w:t>
      </w:r>
      <w:fldSimple w:instr=" SEQ Figure \* ARABIC ">
        <w:r w:rsidR="00555DDA">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7335"/>
                    </a:xfrm>
                    <a:prstGeom prst="rect">
                      <a:avLst/>
                    </a:prstGeom>
                  </pic:spPr>
                </pic:pic>
              </a:graphicData>
            </a:graphic>
          </wp:inline>
        </w:drawing>
      </w:r>
    </w:p>
    <w:p w14:paraId="5BB7E97F" w14:textId="4C1039DE" w:rsidR="00933437" w:rsidRDefault="00933437" w:rsidP="00933437">
      <w:pPr>
        <w:pStyle w:val="Caption"/>
        <w:rPr>
          <w:noProof/>
        </w:rPr>
      </w:pPr>
      <w:r>
        <w:t xml:space="preserve">Figure </w:t>
      </w:r>
      <w:fldSimple w:instr=" SEQ Figure \* ARABIC ">
        <w:r w:rsidR="00555DDA">
          <w:rPr>
            <w:noProof/>
          </w:rPr>
          <w:t>36</w:t>
        </w:r>
      </w:fldSimple>
      <w:r>
        <w:t xml:space="preserve"> -</w:t>
      </w:r>
      <w:r>
        <w:rPr>
          <w:noProof/>
        </w:rPr>
        <w:t xml:space="preserve"> Archived loaded file</w:t>
      </w:r>
    </w:p>
    <w:p w14:paraId="1932AF29" w14:textId="0A070048" w:rsidR="00062DC5" w:rsidRDefault="000D3A5A" w:rsidP="000D3A5A">
      <w:pPr>
        <w:pStyle w:val="Heading3"/>
      </w:pPr>
      <w:r>
        <w:lastRenderedPageBreak/>
        <w:t>Record Versioning</w:t>
      </w:r>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3780"/>
                    </a:xfrm>
                    <a:prstGeom prst="rect">
                      <a:avLst/>
                    </a:prstGeom>
                  </pic:spPr>
                </pic:pic>
              </a:graphicData>
            </a:graphic>
          </wp:inline>
        </w:drawing>
      </w:r>
    </w:p>
    <w:p w14:paraId="183C76ED" w14:textId="4FDABF67" w:rsidR="00FA0D34" w:rsidRDefault="002504ED" w:rsidP="002504ED">
      <w:pPr>
        <w:pStyle w:val="Caption"/>
      </w:pPr>
      <w:r>
        <w:t xml:space="preserve">Figure </w:t>
      </w:r>
      <w:fldSimple w:instr=" SEQ Figure \* ARABIC ">
        <w:r w:rsidR="00555DDA">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2520"/>
                    </a:xfrm>
                    <a:prstGeom prst="rect">
                      <a:avLst/>
                    </a:prstGeom>
                  </pic:spPr>
                </pic:pic>
              </a:graphicData>
            </a:graphic>
          </wp:inline>
        </w:drawing>
      </w:r>
    </w:p>
    <w:p w14:paraId="3F1F0049" w14:textId="08E2E9AB" w:rsidR="00555DDA" w:rsidRDefault="00555DDA" w:rsidP="00555DDA">
      <w:pPr>
        <w:pStyle w:val="Caption"/>
      </w:pPr>
      <w:r>
        <w:t xml:space="preserve">Figure </w:t>
      </w:r>
      <w:fldSimple w:instr=" SEQ Figure \* ARABIC ">
        <w:r>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bookmarkStart w:id="21" w:name="_GoBack"/>
      <w:bookmarkEnd w:id="21"/>
    </w:p>
    <w:p w14:paraId="05079E63" w14:textId="6E4ACE8F" w:rsidR="006343FB" w:rsidRPr="00E61363" w:rsidRDefault="006C0411" w:rsidP="006343FB">
      <w:pPr>
        <w:pStyle w:val="Heading1"/>
        <w:rPr>
          <w:lang w:val="en-GB"/>
        </w:rPr>
      </w:pPr>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2" w:name="_Ref488931185"/>
      <w:r>
        <w:rPr>
          <w:lang w:val="en-GB"/>
        </w:rPr>
        <w:t>Cohort Lifecycle</w:t>
      </w:r>
      <w:bookmarkEnd w:id="22"/>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3" w:name="_Ref486509454"/>
      <w:r>
        <w:rPr>
          <w:lang w:val="en-GB"/>
        </w:rPr>
        <w:t>Cohort Identification</w:t>
      </w:r>
      <w:r w:rsidR="000F3668">
        <w:rPr>
          <w:lang w:val="en-GB"/>
        </w:rPr>
        <w:t xml:space="preserve"> Criteria</w:t>
      </w:r>
      <w:bookmarkEnd w:id="23"/>
    </w:p>
    <w:p w14:paraId="48BC5BBE" w14:textId="63EA3C7E" w:rsidR="00B93CFB" w:rsidRPr="00B93CFB" w:rsidRDefault="001C13B9" w:rsidP="00B93CFB">
      <w:pPr>
        <w:pStyle w:val="Heading3"/>
        <w:rPr>
          <w:lang w:val="en-GB"/>
        </w:rPr>
      </w:pPr>
      <w:bookmarkStart w:id="24" w:name="_Ref484760153"/>
      <w:r>
        <w:rPr>
          <w:lang w:val="en-GB"/>
        </w:rPr>
        <w:t>Background</w:t>
      </w:r>
      <w:bookmarkEnd w:id="24"/>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33450"/>
                    </a:xfrm>
                    <a:prstGeom prst="rect">
                      <a:avLst/>
                    </a:prstGeom>
                  </pic:spPr>
                </pic:pic>
              </a:graphicData>
            </a:graphic>
          </wp:inline>
        </w:drawing>
      </w:r>
    </w:p>
    <w:p w14:paraId="71C59512" w14:textId="10C24725" w:rsidR="00663C58" w:rsidRDefault="00663C58" w:rsidP="00663C58">
      <w:pPr>
        <w:pStyle w:val="Caption"/>
        <w:rPr>
          <w:lang w:val="en-GB"/>
        </w:rPr>
      </w:pPr>
      <w:bookmarkStart w:id="25" w:name="_Ref484760105"/>
      <w:r>
        <w:t xml:space="preserve">Figure </w:t>
      </w:r>
      <w:fldSimple w:instr=" SEQ Figure \* ARABIC ">
        <w:r w:rsidR="00555DDA">
          <w:rPr>
            <w:noProof/>
          </w:rPr>
          <w:t>39</w:t>
        </w:r>
      </w:fldSimple>
      <w:bookmarkEnd w:id="25"/>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237" cy="2111979"/>
                    </a:xfrm>
                    <a:prstGeom prst="rect">
                      <a:avLst/>
                    </a:prstGeom>
                  </pic:spPr>
                </pic:pic>
              </a:graphicData>
            </a:graphic>
          </wp:inline>
        </w:drawing>
      </w:r>
    </w:p>
    <w:p w14:paraId="729224EB" w14:textId="4534453F" w:rsidR="00F2610E" w:rsidRDefault="00F2610E" w:rsidP="00F2610E">
      <w:pPr>
        <w:pStyle w:val="Caption"/>
      </w:pPr>
      <w:r>
        <w:t xml:space="preserve">Figure </w:t>
      </w:r>
      <w:fldSimple w:instr=" SEQ Figure \* ARABIC ">
        <w:r w:rsidR="00555DDA">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726" cy="1556557"/>
                    </a:xfrm>
                    <a:prstGeom prst="rect">
                      <a:avLst/>
                    </a:prstGeom>
                  </pic:spPr>
                </pic:pic>
              </a:graphicData>
            </a:graphic>
          </wp:inline>
        </w:drawing>
      </w:r>
    </w:p>
    <w:p w14:paraId="7036DE21" w14:textId="6EF3A4F5" w:rsidR="00B65C9C" w:rsidRDefault="006F6605" w:rsidP="006F6605">
      <w:pPr>
        <w:pStyle w:val="Caption"/>
      </w:pPr>
      <w:r>
        <w:t xml:space="preserve">Figure </w:t>
      </w:r>
      <w:fldSimple w:instr=" SEQ Figure \* ARABIC ">
        <w:r w:rsidR="00555DDA">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3447" cy="1508572"/>
                    </a:xfrm>
                    <a:prstGeom prst="rect">
                      <a:avLst/>
                    </a:prstGeom>
                  </pic:spPr>
                </pic:pic>
              </a:graphicData>
            </a:graphic>
          </wp:inline>
        </w:drawing>
      </w:r>
    </w:p>
    <w:p w14:paraId="349E45C4" w14:textId="7A26D6BF" w:rsidR="00FD2D64" w:rsidRDefault="00FD2D64" w:rsidP="00FD2D64">
      <w:pPr>
        <w:pStyle w:val="Caption"/>
      </w:pPr>
      <w:r>
        <w:t xml:space="preserve">Figure </w:t>
      </w:r>
      <w:fldSimple w:instr=" SEQ Figure \* ARABIC ">
        <w:r w:rsidR="00555DDA">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FF614C" w:rsidP="004C1D76">
            <w:pPr>
              <w:rPr>
                <w:lang w:val="en-GB"/>
              </w:rPr>
            </w:pPr>
            <w:r>
              <w:pict w14:anchorId="5C560C8A">
                <v:shape id="Picture 157" o:spid="_x0000_i1028" type="#_x0000_t75" style="width:14.15pt;height:14.15pt;visibility:visible;mso-wrap-style:square">
                  <v:imagedata r:id="rId80"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4380" cy="1596945"/>
                    </a:xfrm>
                    <a:prstGeom prst="rect">
                      <a:avLst/>
                    </a:prstGeom>
                  </pic:spPr>
                </pic:pic>
              </a:graphicData>
            </a:graphic>
          </wp:inline>
        </w:drawing>
      </w:r>
    </w:p>
    <w:p w14:paraId="303A7471" w14:textId="1FEBDAC5" w:rsidR="00EA6F1F" w:rsidRDefault="00EA6F1F" w:rsidP="00EA6F1F">
      <w:pPr>
        <w:pStyle w:val="Caption"/>
      </w:pPr>
      <w:r>
        <w:t xml:space="preserve">Figure </w:t>
      </w:r>
      <w:fldSimple w:instr=" SEQ Figure \* ARABIC ">
        <w:r w:rsidR="00555DDA">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2645"/>
                    </a:xfrm>
                    <a:prstGeom prst="rect">
                      <a:avLst/>
                    </a:prstGeom>
                  </pic:spPr>
                </pic:pic>
              </a:graphicData>
            </a:graphic>
          </wp:inline>
        </w:drawing>
      </w:r>
    </w:p>
    <w:p w14:paraId="1C1B9834" w14:textId="5BFC4669" w:rsidR="00E3370C" w:rsidRDefault="00E3370C" w:rsidP="00E3370C">
      <w:pPr>
        <w:pStyle w:val="Caption"/>
      </w:pPr>
      <w:r>
        <w:t xml:space="preserve">Figure </w:t>
      </w:r>
      <w:fldSimple w:instr=" SEQ Figure \* ARABIC ">
        <w:r w:rsidR="00555DDA">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72210"/>
                    </a:xfrm>
                    <a:prstGeom prst="rect">
                      <a:avLst/>
                    </a:prstGeom>
                  </pic:spPr>
                </pic:pic>
              </a:graphicData>
            </a:graphic>
          </wp:inline>
        </w:drawing>
      </w:r>
    </w:p>
    <w:p w14:paraId="181F7BF7" w14:textId="4BF274A5" w:rsidR="002A112A" w:rsidRDefault="009F1235" w:rsidP="009F1235">
      <w:pPr>
        <w:pStyle w:val="Caption"/>
      </w:pPr>
      <w:r>
        <w:t xml:space="preserve">Figure </w:t>
      </w:r>
      <w:fldSimple w:instr=" SEQ Figure \* ARABIC ">
        <w:r w:rsidR="00555DDA">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66365"/>
                    </a:xfrm>
                    <a:prstGeom prst="rect">
                      <a:avLst/>
                    </a:prstGeom>
                  </pic:spPr>
                </pic:pic>
              </a:graphicData>
            </a:graphic>
          </wp:inline>
        </w:drawing>
      </w:r>
    </w:p>
    <w:p w14:paraId="42443025" w14:textId="0870BB10" w:rsidR="00B87AFF" w:rsidRDefault="00A51C0C" w:rsidP="00A51C0C">
      <w:pPr>
        <w:pStyle w:val="Caption"/>
      </w:pPr>
      <w:r>
        <w:t xml:space="preserve">Figure </w:t>
      </w:r>
      <w:fldSimple w:instr=" SEQ Figure \* ARABIC ">
        <w:r w:rsidR="00555DDA">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9870"/>
                    </a:xfrm>
                    <a:prstGeom prst="rect">
                      <a:avLst/>
                    </a:prstGeom>
                  </pic:spPr>
                </pic:pic>
              </a:graphicData>
            </a:graphic>
          </wp:inline>
        </w:drawing>
      </w:r>
    </w:p>
    <w:p w14:paraId="12D14047" w14:textId="663A116E" w:rsidR="00BB04D5" w:rsidRDefault="001D428E" w:rsidP="001D428E">
      <w:pPr>
        <w:pStyle w:val="Caption"/>
      </w:pPr>
      <w:bookmarkStart w:id="26" w:name="_Ref486513462"/>
      <w:r>
        <w:t xml:space="preserve">Figure </w:t>
      </w:r>
      <w:fldSimple w:instr=" SEQ Figure \* ARABIC ">
        <w:r w:rsidR="00555DDA">
          <w:rPr>
            <w:noProof/>
          </w:rPr>
          <w:t>47</w:t>
        </w:r>
      </w:fldSimple>
      <w:bookmarkEnd w:id="26"/>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21055"/>
                    </a:xfrm>
                    <a:prstGeom prst="rect">
                      <a:avLst/>
                    </a:prstGeom>
                  </pic:spPr>
                </pic:pic>
              </a:graphicData>
            </a:graphic>
          </wp:inline>
        </w:drawing>
      </w:r>
    </w:p>
    <w:p w14:paraId="324C5476" w14:textId="363B42B6" w:rsidR="00030DBF" w:rsidRPr="00030DBF" w:rsidRDefault="00030DBF" w:rsidP="00030DBF">
      <w:pPr>
        <w:pStyle w:val="Caption"/>
      </w:pPr>
      <w:bookmarkStart w:id="27" w:name="_Ref484767859"/>
      <w:bookmarkStart w:id="28" w:name="_Ref484767855"/>
      <w:r>
        <w:t xml:space="preserve">Figure </w:t>
      </w:r>
      <w:fldSimple w:instr=" SEQ Figure \* ARABIC ">
        <w:r w:rsidR="00555DDA">
          <w:rPr>
            <w:noProof/>
          </w:rPr>
          <w:t>48</w:t>
        </w:r>
      </w:fldSimple>
      <w:bookmarkEnd w:id="27"/>
      <w:r>
        <w:t xml:space="preserve"> - Final answer to the Cohort Identification task</w:t>
      </w:r>
      <w:bookmarkEnd w:id="28"/>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4400" cy="1132625"/>
                    </a:xfrm>
                    <a:prstGeom prst="rect">
                      <a:avLst/>
                    </a:prstGeom>
                  </pic:spPr>
                </pic:pic>
              </a:graphicData>
            </a:graphic>
          </wp:inline>
        </w:drawing>
      </w:r>
    </w:p>
    <w:p w14:paraId="177D66F0" w14:textId="56AD5C8A" w:rsidR="00061C23" w:rsidRDefault="00772633" w:rsidP="00772633">
      <w:pPr>
        <w:pStyle w:val="Caption"/>
        <w:rPr>
          <w:lang w:val="en-GB"/>
        </w:rPr>
      </w:pPr>
      <w:r>
        <w:t xml:space="preserve">Figure </w:t>
      </w:r>
      <w:fldSimple w:instr=" SEQ Figure \* ARABIC ">
        <w:r w:rsidR="00555DDA">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29" w:name="_Ref484768393"/>
      <w:r>
        <w:rPr>
          <w:lang w:val="en-GB"/>
        </w:rPr>
        <w:t>Functionality – Release Identifier Allocation</w:t>
      </w:r>
      <w:bookmarkEnd w:id="29"/>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0" w:name="_Ref488932103"/>
      <w:r>
        <w:rPr>
          <w:lang w:val="en-GB"/>
        </w:rPr>
        <w:t>Out of the box identifier allocation</w:t>
      </w:r>
      <w:bookmarkEnd w:id="30"/>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543" cy="1539718"/>
                    </a:xfrm>
                    <a:prstGeom prst="rect">
                      <a:avLst/>
                    </a:prstGeom>
                  </pic:spPr>
                </pic:pic>
              </a:graphicData>
            </a:graphic>
          </wp:inline>
        </w:drawing>
      </w:r>
    </w:p>
    <w:p w14:paraId="44090449" w14:textId="5A7B0841" w:rsidR="001F79D1" w:rsidRDefault="00343559" w:rsidP="00343559">
      <w:pPr>
        <w:pStyle w:val="Caption"/>
      </w:pPr>
      <w:r>
        <w:t xml:space="preserve">Figure </w:t>
      </w:r>
      <w:fldSimple w:instr=" SEQ Figure \* ARABIC ">
        <w:r w:rsidR="00555DDA">
          <w:rPr>
            <w:noProof/>
          </w:rPr>
          <w:t>50</w:t>
        </w:r>
      </w:fldSimple>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4906" cy="3590188"/>
                    </a:xfrm>
                    <a:prstGeom prst="rect">
                      <a:avLst/>
                    </a:prstGeom>
                  </pic:spPr>
                </pic:pic>
              </a:graphicData>
            </a:graphic>
          </wp:inline>
        </w:drawing>
      </w:r>
    </w:p>
    <w:p w14:paraId="348BA58C" w14:textId="11355E9A" w:rsidR="007E49F7" w:rsidRDefault="008F4D59" w:rsidP="008F4D59">
      <w:pPr>
        <w:pStyle w:val="Caption"/>
      </w:pPr>
      <w:r>
        <w:t xml:space="preserve">Figure </w:t>
      </w:r>
      <w:fldSimple w:instr=" SEQ Figure \* ARABIC ">
        <w:r w:rsidR="00555DDA">
          <w:rPr>
            <w:noProof/>
          </w:rPr>
          <w:t>51</w:t>
        </w:r>
      </w:fldSimple>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9790" cy="3143261"/>
                    </a:xfrm>
                    <a:prstGeom prst="rect">
                      <a:avLst/>
                    </a:prstGeom>
                  </pic:spPr>
                </pic:pic>
              </a:graphicData>
            </a:graphic>
          </wp:inline>
        </w:drawing>
      </w:r>
    </w:p>
    <w:p w14:paraId="68956159" w14:textId="0AE16E8C" w:rsidR="008F4D59" w:rsidRDefault="00EB7B37" w:rsidP="00EB7B37">
      <w:pPr>
        <w:pStyle w:val="Caption"/>
        <w:rPr>
          <w:noProof/>
        </w:rPr>
      </w:pPr>
      <w:r>
        <w:t xml:space="preserve">Figure </w:t>
      </w:r>
      <w:fldSimple w:instr=" SEQ Figure \* ARABIC ">
        <w:r w:rsidR="00555DDA">
          <w:rPr>
            <w:noProof/>
          </w:rPr>
          <w:t>52</w:t>
        </w:r>
      </w:fldSimple>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61" cy="2931711"/>
                    </a:xfrm>
                    <a:prstGeom prst="rect">
                      <a:avLst/>
                    </a:prstGeom>
                  </pic:spPr>
                </pic:pic>
              </a:graphicData>
            </a:graphic>
          </wp:inline>
        </w:drawing>
      </w:r>
    </w:p>
    <w:p w14:paraId="105DD8D3" w14:textId="30E70832" w:rsidR="00360826" w:rsidRDefault="00DF5FEF" w:rsidP="00DF5FEF">
      <w:pPr>
        <w:pStyle w:val="Caption"/>
        <w:rPr>
          <w:noProof/>
        </w:rPr>
      </w:pPr>
      <w:r>
        <w:t xml:space="preserve">Figure </w:t>
      </w:r>
      <w:fldSimple w:instr=" SEQ Figure \* ARABIC ">
        <w:r w:rsidR="00555DDA">
          <w:rPr>
            <w:noProof/>
          </w:rPr>
          <w:t>53</w:t>
        </w:r>
      </w:fldSimple>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8453C4B" w:rsidR="00FB5DFA" w:rsidRDefault="00FB5DFA" w:rsidP="00A826E5">
      <w:pPr>
        <w:pStyle w:val="Heading1"/>
        <w:numPr>
          <w:ilvl w:val="0"/>
          <w:numId w:val="0"/>
        </w:numPr>
        <w:rPr>
          <w:lang w:val="en-GB"/>
        </w:rPr>
      </w:pPr>
      <w:r>
        <w:rPr>
          <w:lang w:val="en-GB"/>
        </w:rPr>
        <w:t>Functionality – 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6935"/>
                    </a:xfrm>
                    <a:prstGeom prst="rect">
                      <a:avLst/>
                    </a:prstGeom>
                  </pic:spPr>
                </pic:pic>
              </a:graphicData>
            </a:graphic>
          </wp:inline>
        </w:drawing>
      </w:r>
    </w:p>
    <w:p w14:paraId="2755D1FE" w14:textId="4A85B505" w:rsidR="00FB5DFA" w:rsidRPr="00E61363" w:rsidRDefault="00FB5DFA" w:rsidP="00FB5DFA">
      <w:pPr>
        <w:pStyle w:val="Caption"/>
        <w:rPr>
          <w:lang w:val="en-GB"/>
        </w:rPr>
      </w:pPr>
      <w:bookmarkStart w:id="31" w:name="_Ref448387605"/>
      <w:bookmarkStart w:id="32"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54</w:t>
      </w:r>
      <w:r w:rsidRPr="00E61363">
        <w:rPr>
          <w:noProof/>
          <w:lang w:val="en-GB"/>
        </w:rPr>
        <w:fldChar w:fldCharType="end"/>
      </w:r>
      <w:bookmarkEnd w:id="31"/>
      <w:r w:rsidRPr="00E61363">
        <w:rPr>
          <w:lang w:val="en-GB"/>
        </w:rPr>
        <w:t xml:space="preserve"> - Diagram showing data extraction process through Data Export Manager</w:t>
      </w:r>
      <w:bookmarkEnd w:id="32"/>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3" w:name="_Ref488932933"/>
      <w:r w:rsidRPr="00E61363">
        <w:rPr>
          <w:lang w:val="en-GB"/>
        </w:rPr>
        <w:t>Configuring an Extraction</w:t>
      </w:r>
      <w:bookmarkEnd w:id="33"/>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210"/>
                    </a:xfrm>
                    <a:prstGeom prst="rect">
                      <a:avLst/>
                    </a:prstGeom>
                  </pic:spPr>
                </pic:pic>
              </a:graphicData>
            </a:graphic>
          </wp:inline>
        </w:drawing>
      </w:r>
    </w:p>
    <w:p w14:paraId="78141464" w14:textId="5EE71A06" w:rsidR="009B4B68" w:rsidRPr="00E61363" w:rsidRDefault="009B4B68" w:rsidP="009B4B68">
      <w:pPr>
        <w:pStyle w:val="Caption"/>
        <w:rPr>
          <w:lang w:val="en-GB"/>
        </w:rPr>
      </w:pPr>
      <w:bookmarkStart w:id="34"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55</w:t>
      </w:r>
      <w:r w:rsidRPr="00E61363">
        <w:rPr>
          <w:noProof/>
          <w:lang w:val="en-GB"/>
        </w:rPr>
        <w:fldChar w:fldCharType="end"/>
      </w:r>
      <w:bookmarkEnd w:id="34"/>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7540"/>
                    </a:xfrm>
                    <a:prstGeom prst="rect">
                      <a:avLst/>
                    </a:prstGeom>
                  </pic:spPr>
                </pic:pic>
              </a:graphicData>
            </a:graphic>
          </wp:inline>
        </w:drawing>
      </w:r>
    </w:p>
    <w:p w14:paraId="0D76AFC0" w14:textId="77DF37A7" w:rsidR="009B4B68" w:rsidRPr="00E61363" w:rsidRDefault="009B4B68" w:rsidP="009B4B68">
      <w:pPr>
        <w:pStyle w:val="Caption"/>
        <w:rPr>
          <w:lang w:val="en-GB"/>
        </w:rPr>
      </w:pPr>
      <w:bookmarkStart w:id="35"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56</w:t>
      </w:r>
      <w:r w:rsidRPr="00E61363">
        <w:rPr>
          <w:noProof/>
          <w:lang w:val="en-GB"/>
        </w:rPr>
        <w:fldChar w:fldCharType="end"/>
      </w:r>
      <w:bookmarkEnd w:id="35"/>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5535"/>
                    </a:xfrm>
                    <a:prstGeom prst="rect">
                      <a:avLst/>
                    </a:prstGeom>
                  </pic:spPr>
                </pic:pic>
              </a:graphicData>
            </a:graphic>
          </wp:inline>
        </w:drawing>
      </w:r>
    </w:p>
    <w:p w14:paraId="5F7A761D" w14:textId="30014B0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555DDA">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77777777" w:rsidR="00FB5DFA" w:rsidRPr="00FB5DFA" w:rsidRDefault="00FB5DFA" w:rsidP="00FB5DFA">
      <w:pPr>
        <w:rPr>
          <w:lang w:val="en-GB"/>
        </w:rPr>
      </w:pPr>
    </w:p>
    <w:p w14:paraId="3681B64C" w14:textId="02818EA3" w:rsidR="00071076" w:rsidRPr="00E61363" w:rsidRDefault="006638D7" w:rsidP="00071076">
      <w:pPr>
        <w:pStyle w:val="Heading1"/>
        <w:rPr>
          <w:lang w:val="en-GB"/>
        </w:rPr>
      </w:pPr>
      <w:r>
        <w:rPr>
          <w:lang w:val="en-GB"/>
        </w:rPr>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lastRenderedPageBreak/>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1266A58A" w:rsidR="003E1E35" w:rsidRDefault="003E1E35" w:rsidP="003E1E35">
      <w:pPr>
        <w:pStyle w:val="Caption"/>
      </w:pPr>
      <w:r>
        <w:t xml:space="preserve">Figure </w:t>
      </w:r>
      <w:fldSimple w:instr=" SEQ Figure \* ARABIC ">
        <w:r w:rsidR="00555DDA">
          <w:rPr>
            <w:noProof/>
          </w:rPr>
          <w:t>58</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31BEA942" w:rsidR="00523B36" w:rsidRPr="003E1E35" w:rsidRDefault="00523B36" w:rsidP="00523B36">
      <w:pPr>
        <w:pStyle w:val="Caption"/>
      </w:pPr>
      <w:r>
        <w:t xml:space="preserve">Figure </w:t>
      </w:r>
      <w:fldSimple w:instr=" SEQ Figure \* ARABIC ">
        <w:r w:rsidR="00555DDA">
          <w:rPr>
            <w:noProof/>
          </w:rPr>
          <w:t>59</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1A132EEB" w:rsidR="00853D48" w:rsidRDefault="00F512C8" w:rsidP="00F512C8">
      <w:pPr>
        <w:pStyle w:val="Caption"/>
      </w:pPr>
      <w:r>
        <w:t xml:space="preserve">Figure </w:t>
      </w:r>
      <w:fldSimple w:instr=" SEQ Figure \* ARABIC ">
        <w:r w:rsidR="00555DDA">
          <w:rPr>
            <w:noProof/>
          </w:rPr>
          <w:t>60</w:t>
        </w:r>
      </w:fldSimple>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46187E96" w:rsidR="00F512C8" w:rsidRDefault="00F512C8" w:rsidP="00F512C8">
      <w:pPr>
        <w:pStyle w:val="Caption"/>
      </w:pPr>
      <w:r>
        <w:t xml:space="preserve">Figure </w:t>
      </w:r>
      <w:fldSimple w:instr=" SEQ Figure \* ARABIC ">
        <w:r w:rsidR="00555DDA">
          <w:rPr>
            <w:noProof/>
          </w:rPr>
          <w:t>61</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493FB772" w:rsidR="00C536D1" w:rsidRDefault="008A5FCE" w:rsidP="008A5FCE">
      <w:pPr>
        <w:pStyle w:val="Caption"/>
      </w:pPr>
      <w:r>
        <w:t xml:space="preserve">Figure </w:t>
      </w:r>
      <w:fldSimple w:instr=" SEQ Figure \* ARABIC ">
        <w:r w:rsidR="00555DDA">
          <w:rPr>
            <w:noProof/>
          </w:rPr>
          <w:t>62</w:t>
        </w:r>
      </w:fldSimple>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714CE173" w:rsidR="002C48F0" w:rsidRPr="009B2BFA" w:rsidRDefault="00506915" w:rsidP="009B2BFA">
      <w:pPr>
        <w:pStyle w:val="Caption"/>
        <w:rPr>
          <w:noProof/>
        </w:rPr>
      </w:pPr>
      <w:r>
        <w:t xml:space="preserve">Figure </w:t>
      </w:r>
      <w:fldSimple w:instr=" SEQ Figure \* ARABIC ">
        <w:r w:rsidR="00555DDA">
          <w:rPr>
            <w:noProof/>
          </w:rPr>
          <w:t>63</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9630"/>
                    </a:xfrm>
                    <a:prstGeom prst="rect">
                      <a:avLst/>
                    </a:prstGeom>
                  </pic:spPr>
                </pic:pic>
              </a:graphicData>
            </a:graphic>
          </wp:inline>
        </w:drawing>
      </w:r>
    </w:p>
    <w:p w14:paraId="5EAB1E9F" w14:textId="1AE4050B"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64</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DB693DD" w14:textId="18D07C6D" w:rsidR="003A2DBA" w:rsidRPr="00E61363" w:rsidRDefault="004845AF" w:rsidP="004845AF">
      <w:pPr>
        <w:pStyle w:val="Caption"/>
        <w:rPr>
          <w:lang w:val="en-GB"/>
        </w:rPr>
      </w:pPr>
      <w:bookmarkStart w:id="36"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65</w:t>
      </w:r>
      <w:r w:rsidR="0021389A" w:rsidRPr="00E61363">
        <w:rPr>
          <w:noProof/>
          <w:lang w:val="en-GB"/>
        </w:rPr>
        <w:fldChar w:fldCharType="end"/>
      </w:r>
      <w:bookmarkEnd w:id="36"/>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A9E308" w14:textId="77777777" w:rsidR="00E169D4" w:rsidRPr="00E61363" w:rsidRDefault="00E169D4" w:rsidP="00F32C38">
      <w:pPr>
        <w:rPr>
          <w:lang w:val="en-GB"/>
        </w:rPr>
      </w:pPr>
    </w:p>
    <w:p w14:paraId="77776D6A" w14:textId="77777777" w:rsidR="00481511" w:rsidRPr="00E61363" w:rsidRDefault="00481511" w:rsidP="00E56336">
      <w:pPr>
        <w:pStyle w:val="Heading1"/>
        <w:rPr>
          <w:lang w:val="en-GB"/>
        </w:rPr>
      </w:pPr>
      <w:bookmarkStart w:id="37" w:name="_Ref430954628"/>
      <w:r w:rsidRPr="00E61363">
        <w:rPr>
          <w:lang w:val="en-GB"/>
        </w:rPr>
        <w:t>Data Export Manager</w:t>
      </w:r>
    </w:p>
    <w:p w14:paraId="1B0E5D3C" w14:textId="38C3E57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63595"/>
                    </a:xfrm>
                    <a:prstGeom prst="rect">
                      <a:avLst/>
                    </a:prstGeom>
                  </pic:spPr>
                </pic:pic>
              </a:graphicData>
            </a:graphic>
          </wp:inline>
        </w:drawing>
      </w:r>
    </w:p>
    <w:p w14:paraId="4E465AFF" w14:textId="1B31DCA4" w:rsidR="005E6B03" w:rsidRPr="00E61363" w:rsidRDefault="00A40758" w:rsidP="00A40758">
      <w:pPr>
        <w:pStyle w:val="Caption"/>
        <w:rPr>
          <w:lang w:val="en-GB"/>
        </w:rPr>
      </w:pPr>
      <w:bookmarkStart w:id="38"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66</w:t>
      </w:r>
      <w:r w:rsidR="0021389A" w:rsidRPr="00E61363">
        <w:rPr>
          <w:noProof/>
          <w:lang w:val="en-GB"/>
        </w:rPr>
        <w:fldChar w:fldCharType="end"/>
      </w:r>
      <w:bookmarkEnd w:id="38"/>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2"/>
                    <a:stretch>
                      <a:fillRect/>
                    </a:stretch>
                  </pic:blipFill>
                  <pic:spPr>
                    <a:xfrm>
                      <a:off x="0" y="0"/>
                      <a:ext cx="5943600" cy="1987550"/>
                    </a:xfrm>
                    <a:prstGeom prst="rect">
                      <a:avLst/>
                    </a:prstGeom>
                  </pic:spPr>
                </pic:pic>
              </a:graphicData>
            </a:graphic>
          </wp:inline>
        </w:drawing>
      </w:r>
    </w:p>
    <w:p w14:paraId="6BEF9F05" w14:textId="4E96DED1" w:rsidR="00C8122B" w:rsidRPr="00E61363" w:rsidRDefault="00A95541" w:rsidP="00A95541">
      <w:pPr>
        <w:pStyle w:val="Caption"/>
        <w:rPr>
          <w:lang w:val="en-GB"/>
        </w:rPr>
      </w:pPr>
      <w:bookmarkStart w:id="39"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67</w:t>
      </w:r>
      <w:r w:rsidR="0021389A" w:rsidRPr="00E61363">
        <w:rPr>
          <w:noProof/>
          <w:lang w:val="en-GB"/>
        </w:rPr>
        <w:fldChar w:fldCharType="end"/>
      </w:r>
      <w:bookmarkEnd w:id="39"/>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9920"/>
                    </a:xfrm>
                    <a:prstGeom prst="rect">
                      <a:avLst/>
                    </a:prstGeom>
                  </pic:spPr>
                </pic:pic>
              </a:graphicData>
            </a:graphic>
          </wp:inline>
        </w:drawing>
      </w:r>
    </w:p>
    <w:p w14:paraId="7A034370" w14:textId="654155B8"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68</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20465"/>
                    </a:xfrm>
                    <a:prstGeom prst="rect">
                      <a:avLst/>
                    </a:prstGeom>
                  </pic:spPr>
                </pic:pic>
              </a:graphicData>
            </a:graphic>
          </wp:inline>
        </w:drawing>
      </w:r>
    </w:p>
    <w:p w14:paraId="3AFD5707" w14:textId="4BFA5FB9" w:rsidR="00064618" w:rsidRPr="00E61363" w:rsidRDefault="00FC0B5E" w:rsidP="00FC0B5E">
      <w:pPr>
        <w:pStyle w:val="Caption"/>
        <w:rPr>
          <w:lang w:val="en-GB"/>
        </w:rPr>
      </w:pPr>
      <w:bookmarkStart w:id="40"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69</w:t>
      </w:r>
      <w:r w:rsidR="0021389A" w:rsidRPr="00E61363">
        <w:rPr>
          <w:noProof/>
          <w:lang w:val="en-GB"/>
        </w:rPr>
        <w:fldChar w:fldCharType="end"/>
      </w:r>
      <w:bookmarkEnd w:id="40"/>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048000"/>
                    </a:xfrm>
                    <a:prstGeom prst="rect">
                      <a:avLst/>
                    </a:prstGeom>
                  </pic:spPr>
                </pic:pic>
              </a:graphicData>
            </a:graphic>
          </wp:inline>
        </w:drawing>
      </w:r>
    </w:p>
    <w:p w14:paraId="33122D8D" w14:textId="7205D93E" w:rsidR="00993FC3" w:rsidRPr="00E61363" w:rsidRDefault="00E64D6E" w:rsidP="00E64D6E">
      <w:pPr>
        <w:pStyle w:val="Caption"/>
        <w:rPr>
          <w:lang w:val="en-GB"/>
        </w:rPr>
      </w:pPr>
      <w:bookmarkStart w:id="41"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70</w:t>
      </w:r>
      <w:r w:rsidR="0021389A" w:rsidRPr="00E61363">
        <w:rPr>
          <w:noProof/>
          <w:lang w:val="en-GB"/>
        </w:rPr>
        <w:fldChar w:fldCharType="end"/>
      </w:r>
      <w:bookmarkEnd w:id="41"/>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2" w:name="_Ref485131677"/>
      <w:r w:rsidRPr="00E61363">
        <w:rPr>
          <w:lang w:val="en-GB"/>
        </w:rPr>
        <w:t>Pipeline Components</w:t>
      </w:r>
      <w:bookmarkEnd w:id="42"/>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685665"/>
                    </a:xfrm>
                    <a:prstGeom prst="rect">
                      <a:avLst/>
                    </a:prstGeom>
                  </pic:spPr>
                </pic:pic>
              </a:graphicData>
            </a:graphic>
          </wp:inline>
        </w:drawing>
      </w:r>
    </w:p>
    <w:p w14:paraId="6650597B" w14:textId="52307096" w:rsidR="009A1AEC" w:rsidRPr="00E61363" w:rsidRDefault="009A1AEC" w:rsidP="009A1AEC">
      <w:pPr>
        <w:pStyle w:val="Caption"/>
        <w:rPr>
          <w:lang w:val="en-GB"/>
        </w:rPr>
      </w:pPr>
      <w:bookmarkStart w:id="43"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71</w:t>
      </w:r>
      <w:r w:rsidR="0021389A" w:rsidRPr="00E61363">
        <w:rPr>
          <w:noProof/>
          <w:lang w:val="en-GB"/>
        </w:rPr>
        <w:fldChar w:fldCharType="end"/>
      </w:r>
      <w:bookmarkEnd w:id="43"/>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4" w:name="_Ref448145388"/>
      <w:r w:rsidRPr="00E61363">
        <w:rPr>
          <w:lang w:val="en-GB"/>
        </w:rPr>
        <w:t>Mono-Atomic Record Storage in Platform Databases</w:t>
      </w:r>
      <w:bookmarkEnd w:id="44"/>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5" w:name="_Ref448395959"/>
      <w:r w:rsidRPr="00E61363">
        <w:rPr>
          <w:lang w:val="en-GB"/>
        </w:rPr>
        <w:lastRenderedPageBreak/>
        <w:t>Plugins and Reusable Pipelines</w:t>
      </w:r>
      <w:bookmarkEnd w:id="45"/>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6" w:name="_Ref454974830"/>
      <w:r w:rsidRPr="00E61363">
        <w:rPr>
          <w:lang w:val="en-GB"/>
        </w:rPr>
        <w:t>Licenses</w:t>
      </w:r>
      <w:bookmarkEnd w:id="46"/>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8"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19"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733ECD" w:rsidP="007236F3">
      <w:pPr>
        <w:rPr>
          <w:rStyle w:val="Hyperlink"/>
          <w:lang w:val="en-GB"/>
        </w:rPr>
      </w:pPr>
      <w:hyperlink r:id="rId120"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733ECD" w:rsidP="00FB2355">
      <w:pPr>
        <w:rPr>
          <w:lang w:val="en-GB"/>
        </w:rPr>
      </w:pPr>
      <w:hyperlink r:id="rId122"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733ECD" w:rsidP="00FB2355">
      <w:pPr>
        <w:rPr>
          <w:lang w:val="en-GB"/>
        </w:rPr>
      </w:pPr>
      <w:hyperlink r:id="rId124"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733ECD" w:rsidP="00FB2355">
      <w:pPr>
        <w:rPr>
          <w:lang w:val="en-GB"/>
        </w:rPr>
      </w:pPr>
      <w:hyperlink r:id="rId126"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375" cy="336047"/>
                    </a:xfrm>
                    <a:prstGeom prst="rect">
                      <a:avLst/>
                    </a:prstGeom>
                  </pic:spPr>
                </pic:pic>
              </a:graphicData>
            </a:graphic>
          </wp:inline>
        </w:drawing>
      </w:r>
    </w:p>
    <w:p w14:paraId="1A0E25B9" w14:textId="6F05DF01" w:rsidR="00713A6E" w:rsidRPr="00E61363" w:rsidRDefault="00733ECD" w:rsidP="00FB2355">
      <w:pPr>
        <w:rPr>
          <w:lang w:val="en-GB"/>
        </w:rPr>
      </w:pPr>
      <w:hyperlink r:id="rId128" w:history="1">
        <w:r w:rsidR="00217571" w:rsidRPr="00E61363">
          <w:rPr>
            <w:rStyle w:val="Hyperlink"/>
            <w:lang w:val="en-GB"/>
          </w:rPr>
          <w:t>https://pixabay.com/en/database-storage-data-storage-152091/</w:t>
        </w:r>
      </w:hyperlink>
    </w:p>
    <w:bookmarkEnd w:id="37"/>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19045"/>
                    </a:xfrm>
                    <a:prstGeom prst="rect">
                      <a:avLst/>
                    </a:prstGeom>
                  </pic:spPr>
                </pic:pic>
              </a:graphicData>
            </a:graphic>
          </wp:inline>
        </w:drawing>
      </w:r>
    </w:p>
    <w:p w14:paraId="31D80543" w14:textId="1E28BA18"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72</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43480"/>
                    </a:xfrm>
                    <a:prstGeom prst="rect">
                      <a:avLst/>
                    </a:prstGeom>
                  </pic:spPr>
                </pic:pic>
              </a:graphicData>
            </a:graphic>
          </wp:inline>
        </w:drawing>
      </w:r>
    </w:p>
    <w:p w14:paraId="1DF8AD90" w14:textId="1767D40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73</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10690"/>
                    </a:xfrm>
                    <a:prstGeom prst="rect">
                      <a:avLst/>
                    </a:prstGeom>
                  </pic:spPr>
                </pic:pic>
              </a:graphicData>
            </a:graphic>
          </wp:inline>
        </w:drawing>
      </w:r>
    </w:p>
    <w:p w14:paraId="5ACAD9B5" w14:textId="40C48FF8"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74</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47" w:name="_Ref433274544"/>
      <w:r w:rsidRPr="00E61363">
        <w:rPr>
          <w:lang w:val="en-GB"/>
        </w:rPr>
        <w:t>Quick Start – Generating &amp; Importing Test Data</w:t>
      </w:r>
      <w:bookmarkEnd w:id="47"/>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15055"/>
                    </a:xfrm>
                    <a:prstGeom prst="rect">
                      <a:avLst/>
                    </a:prstGeom>
                  </pic:spPr>
                </pic:pic>
              </a:graphicData>
            </a:graphic>
          </wp:inline>
        </w:drawing>
      </w:r>
    </w:p>
    <w:p w14:paraId="5A627141" w14:textId="543B7FCC"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75</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9737" cy="2993627"/>
                    </a:xfrm>
                    <a:prstGeom prst="rect">
                      <a:avLst/>
                    </a:prstGeom>
                  </pic:spPr>
                </pic:pic>
              </a:graphicData>
            </a:graphic>
          </wp:inline>
        </w:drawing>
      </w:r>
    </w:p>
    <w:p w14:paraId="00653E6E" w14:textId="55E7EF65"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76</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48" w:name="_Ref448148987"/>
      <w:r w:rsidRPr="00E61363">
        <w:rPr>
          <w:lang w:val="en-GB"/>
        </w:rPr>
        <w:t>A brief overview of what a pipeline is</w:t>
      </w:r>
      <w:bookmarkEnd w:id="48"/>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347845"/>
                    </a:xfrm>
                    <a:prstGeom prst="rect">
                      <a:avLst/>
                    </a:prstGeom>
                  </pic:spPr>
                </pic:pic>
              </a:graphicData>
            </a:graphic>
          </wp:inline>
        </w:drawing>
      </w:r>
    </w:p>
    <w:p w14:paraId="5A5FE393" w14:textId="7DDDFECD" w:rsidR="00D63608" w:rsidRPr="00E61363" w:rsidRDefault="000E1242" w:rsidP="000E1242">
      <w:pPr>
        <w:pStyle w:val="Caption"/>
        <w:rPr>
          <w:lang w:val="en-GB"/>
        </w:rPr>
      </w:pPr>
      <w:bookmarkStart w:id="49"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77</w:t>
      </w:r>
      <w:r w:rsidR="0021389A" w:rsidRPr="00E61363">
        <w:rPr>
          <w:noProof/>
          <w:lang w:val="en-GB"/>
        </w:rPr>
        <w:fldChar w:fldCharType="end"/>
      </w:r>
      <w:bookmarkEnd w:id="49"/>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71980"/>
                    </a:xfrm>
                    <a:prstGeom prst="rect">
                      <a:avLst/>
                    </a:prstGeom>
                  </pic:spPr>
                </pic:pic>
              </a:graphicData>
            </a:graphic>
          </wp:inline>
        </w:drawing>
      </w:r>
    </w:p>
    <w:p w14:paraId="74C05883" w14:textId="15429648" w:rsidR="00CB74B8" w:rsidRPr="00E61363" w:rsidRDefault="00E93CA4" w:rsidP="00E93CA4">
      <w:pPr>
        <w:pStyle w:val="Caption"/>
        <w:rPr>
          <w:lang w:val="en-GB"/>
        </w:rPr>
      </w:pPr>
      <w:bookmarkStart w:id="50"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78</w:t>
      </w:r>
      <w:r w:rsidR="0021389A" w:rsidRPr="00E61363">
        <w:rPr>
          <w:noProof/>
          <w:lang w:val="en-GB"/>
        </w:rPr>
        <w:fldChar w:fldCharType="end"/>
      </w:r>
      <w:bookmarkEnd w:id="50"/>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83965"/>
                    </a:xfrm>
                    <a:prstGeom prst="rect">
                      <a:avLst/>
                    </a:prstGeom>
                  </pic:spPr>
                </pic:pic>
              </a:graphicData>
            </a:graphic>
          </wp:inline>
        </w:drawing>
      </w:r>
    </w:p>
    <w:p w14:paraId="32F0D2A7" w14:textId="26AC8AE9"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79</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39515"/>
                    </a:xfrm>
                    <a:prstGeom prst="rect">
                      <a:avLst/>
                    </a:prstGeom>
                  </pic:spPr>
                </pic:pic>
              </a:graphicData>
            </a:graphic>
          </wp:inline>
        </w:drawing>
      </w:r>
    </w:p>
    <w:p w14:paraId="2FD409DA" w14:textId="44F42679" w:rsidR="00E93CA4" w:rsidRPr="00E61363" w:rsidRDefault="00E93CA4" w:rsidP="00E93CA4">
      <w:pPr>
        <w:pStyle w:val="Caption"/>
        <w:rPr>
          <w:lang w:val="en-GB"/>
        </w:rPr>
      </w:pPr>
      <w:bookmarkStart w:id="51"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555DDA">
        <w:rPr>
          <w:noProof/>
          <w:lang w:val="en-GB"/>
        </w:rPr>
        <w:t>80</w:t>
      </w:r>
      <w:r w:rsidR="0021389A" w:rsidRPr="00E61363">
        <w:rPr>
          <w:noProof/>
          <w:lang w:val="en-GB"/>
        </w:rPr>
        <w:fldChar w:fldCharType="end"/>
      </w:r>
      <w:bookmarkEnd w:id="51"/>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12D5AFE5"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4.25pt;height:14.25pt;visibility:visible;mso-wrap-style:square" o:bullet="t">
        <v:imagedata r:id="rId1" o:title=""/>
      </v:shape>
    </w:pict>
  </w:numPicBullet>
  <w:numPicBullet w:numPicBulletId="1">
    <w:pict>
      <v:shape id="_x0000_i1187" type="#_x0000_t75" style="width:14.25pt;height:14.25pt;visibility:visible;mso-wrap-style:square" o:bullet="t">
        <v:imagedata r:id="rId2" o:title=""/>
      </v:shape>
    </w:pict>
  </w:numPicBullet>
  <w:abstractNum w:abstractNumId="0"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1"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0"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25"/>
  </w:num>
  <w:num w:numId="14">
    <w:abstractNumId w:val="27"/>
  </w:num>
  <w:num w:numId="15">
    <w:abstractNumId w:val="13"/>
  </w:num>
  <w:num w:numId="16">
    <w:abstractNumId w:val="4"/>
  </w:num>
  <w:num w:numId="17">
    <w:abstractNumId w:val="2"/>
  </w:num>
  <w:num w:numId="18">
    <w:abstractNumId w:val="14"/>
  </w:num>
  <w:num w:numId="19">
    <w:abstractNumId w:val="7"/>
  </w:num>
  <w:num w:numId="20">
    <w:abstractNumId w:val="16"/>
  </w:num>
  <w:num w:numId="21">
    <w:abstractNumId w:val="5"/>
  </w:num>
  <w:num w:numId="22">
    <w:abstractNumId w:val="1"/>
  </w:num>
  <w:num w:numId="23">
    <w:abstractNumId w:val="9"/>
  </w:num>
  <w:num w:numId="24">
    <w:abstractNumId w:val="17"/>
  </w:num>
  <w:num w:numId="25">
    <w:abstractNumId w:val="26"/>
  </w:num>
  <w:num w:numId="26">
    <w:abstractNumId w:val="15"/>
  </w:num>
  <w:num w:numId="27">
    <w:abstractNumId w:val="20"/>
  </w:num>
  <w:num w:numId="28">
    <w:abstractNumId w:val="3"/>
  </w:num>
  <w:num w:numId="29">
    <w:abstractNumId w:val="19"/>
  </w:num>
  <w:num w:numId="30">
    <w:abstractNumId w:val="8"/>
  </w:num>
  <w:num w:numId="31">
    <w:abstractNumId w:val="10"/>
  </w:num>
  <w:num w:numId="32">
    <w:abstractNumId w:val="8"/>
  </w:num>
  <w:num w:numId="33">
    <w:abstractNumId w:val="8"/>
  </w:num>
  <w:num w:numId="34">
    <w:abstractNumId w:val="12"/>
  </w:num>
  <w:num w:numId="35">
    <w:abstractNumId w:val="21"/>
  </w:num>
  <w:num w:numId="36">
    <w:abstractNumId w:val="6"/>
  </w:num>
  <w:num w:numId="37">
    <w:abstractNumId w:val="22"/>
  </w:num>
  <w:num w:numId="38">
    <w:abstractNumId w:val="0"/>
  </w:num>
  <w:num w:numId="39">
    <w:abstractNumId w:val="18"/>
  </w:num>
  <w:num w:numId="40">
    <w:abstractNumId w:val="24"/>
  </w:num>
  <w:num w:numId="41">
    <w:abstractNumId w:val="23"/>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4C43"/>
    <w:rsid w:val="00025090"/>
    <w:rsid w:val="00025512"/>
    <w:rsid w:val="00027854"/>
    <w:rsid w:val="0003039B"/>
    <w:rsid w:val="00030DBF"/>
    <w:rsid w:val="00031289"/>
    <w:rsid w:val="00031AA9"/>
    <w:rsid w:val="00032BC8"/>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5B39"/>
    <w:rsid w:val="00061524"/>
    <w:rsid w:val="00061C23"/>
    <w:rsid w:val="00062DC5"/>
    <w:rsid w:val="00064297"/>
    <w:rsid w:val="00064618"/>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B12"/>
    <w:rsid w:val="000A5C8C"/>
    <w:rsid w:val="000A68B8"/>
    <w:rsid w:val="000B0315"/>
    <w:rsid w:val="000B1D5E"/>
    <w:rsid w:val="000B20AC"/>
    <w:rsid w:val="000B266E"/>
    <w:rsid w:val="000B30F1"/>
    <w:rsid w:val="000B44C9"/>
    <w:rsid w:val="000B45F5"/>
    <w:rsid w:val="000B6C86"/>
    <w:rsid w:val="000C29A9"/>
    <w:rsid w:val="000C349B"/>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20680"/>
    <w:rsid w:val="00123478"/>
    <w:rsid w:val="00126E4D"/>
    <w:rsid w:val="0012725D"/>
    <w:rsid w:val="00127D8C"/>
    <w:rsid w:val="00130FD4"/>
    <w:rsid w:val="00131065"/>
    <w:rsid w:val="001316C6"/>
    <w:rsid w:val="001334E9"/>
    <w:rsid w:val="00133B43"/>
    <w:rsid w:val="00136AFB"/>
    <w:rsid w:val="00141C65"/>
    <w:rsid w:val="0014201B"/>
    <w:rsid w:val="00143331"/>
    <w:rsid w:val="00143769"/>
    <w:rsid w:val="001445D7"/>
    <w:rsid w:val="00144ABE"/>
    <w:rsid w:val="001453FE"/>
    <w:rsid w:val="00146EFA"/>
    <w:rsid w:val="001476FD"/>
    <w:rsid w:val="00151448"/>
    <w:rsid w:val="00152718"/>
    <w:rsid w:val="00152BFE"/>
    <w:rsid w:val="00153613"/>
    <w:rsid w:val="00154F1D"/>
    <w:rsid w:val="00155074"/>
    <w:rsid w:val="0015735A"/>
    <w:rsid w:val="0015745D"/>
    <w:rsid w:val="0016125B"/>
    <w:rsid w:val="001613CF"/>
    <w:rsid w:val="0016150C"/>
    <w:rsid w:val="001622A1"/>
    <w:rsid w:val="00162CF9"/>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FDF"/>
    <w:rsid w:val="00181349"/>
    <w:rsid w:val="001821B3"/>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7E4C"/>
    <w:rsid w:val="001A1B53"/>
    <w:rsid w:val="001A654D"/>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113B"/>
    <w:rsid w:val="00222504"/>
    <w:rsid w:val="00222E84"/>
    <w:rsid w:val="0022470F"/>
    <w:rsid w:val="00225164"/>
    <w:rsid w:val="0023046E"/>
    <w:rsid w:val="00230548"/>
    <w:rsid w:val="00230F2B"/>
    <w:rsid w:val="00231CB5"/>
    <w:rsid w:val="002327AE"/>
    <w:rsid w:val="00234D22"/>
    <w:rsid w:val="002406AD"/>
    <w:rsid w:val="002458A9"/>
    <w:rsid w:val="00245DBA"/>
    <w:rsid w:val="00246BB3"/>
    <w:rsid w:val="00246DD8"/>
    <w:rsid w:val="0024782C"/>
    <w:rsid w:val="002504ED"/>
    <w:rsid w:val="00253125"/>
    <w:rsid w:val="00253E1C"/>
    <w:rsid w:val="00254591"/>
    <w:rsid w:val="002545BF"/>
    <w:rsid w:val="00260CDE"/>
    <w:rsid w:val="002619ED"/>
    <w:rsid w:val="00262B2D"/>
    <w:rsid w:val="00262F7C"/>
    <w:rsid w:val="0026336E"/>
    <w:rsid w:val="002641BD"/>
    <w:rsid w:val="00265330"/>
    <w:rsid w:val="00266D56"/>
    <w:rsid w:val="0026713A"/>
    <w:rsid w:val="00267453"/>
    <w:rsid w:val="002678E7"/>
    <w:rsid w:val="00267F33"/>
    <w:rsid w:val="00270AC0"/>
    <w:rsid w:val="0027159D"/>
    <w:rsid w:val="0027235B"/>
    <w:rsid w:val="0027267D"/>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483A"/>
    <w:rsid w:val="002A5F06"/>
    <w:rsid w:val="002A6123"/>
    <w:rsid w:val="002A6138"/>
    <w:rsid w:val="002A75C5"/>
    <w:rsid w:val="002A7914"/>
    <w:rsid w:val="002B109B"/>
    <w:rsid w:val="002B11D9"/>
    <w:rsid w:val="002B26C1"/>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64AD"/>
    <w:rsid w:val="003171A4"/>
    <w:rsid w:val="0031741D"/>
    <w:rsid w:val="003177C5"/>
    <w:rsid w:val="00320FE7"/>
    <w:rsid w:val="00321144"/>
    <w:rsid w:val="0032308A"/>
    <w:rsid w:val="003233A6"/>
    <w:rsid w:val="00323D19"/>
    <w:rsid w:val="00325F9F"/>
    <w:rsid w:val="00331569"/>
    <w:rsid w:val="00331F11"/>
    <w:rsid w:val="00334CCB"/>
    <w:rsid w:val="00336084"/>
    <w:rsid w:val="00337A2A"/>
    <w:rsid w:val="003419BE"/>
    <w:rsid w:val="00343559"/>
    <w:rsid w:val="00343E4B"/>
    <w:rsid w:val="00345A89"/>
    <w:rsid w:val="00346001"/>
    <w:rsid w:val="003465DC"/>
    <w:rsid w:val="003470B8"/>
    <w:rsid w:val="003474E8"/>
    <w:rsid w:val="00350717"/>
    <w:rsid w:val="003513EA"/>
    <w:rsid w:val="003520A0"/>
    <w:rsid w:val="0035320A"/>
    <w:rsid w:val="00353E72"/>
    <w:rsid w:val="00354795"/>
    <w:rsid w:val="003550D5"/>
    <w:rsid w:val="0035584D"/>
    <w:rsid w:val="0035604C"/>
    <w:rsid w:val="00356A49"/>
    <w:rsid w:val="003601C6"/>
    <w:rsid w:val="00360639"/>
    <w:rsid w:val="00360826"/>
    <w:rsid w:val="003614B1"/>
    <w:rsid w:val="00362E7F"/>
    <w:rsid w:val="00364EC1"/>
    <w:rsid w:val="00366FFA"/>
    <w:rsid w:val="003671E0"/>
    <w:rsid w:val="00371BB6"/>
    <w:rsid w:val="00371DCA"/>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535E"/>
    <w:rsid w:val="003F6B57"/>
    <w:rsid w:val="003F7401"/>
    <w:rsid w:val="003F7B9B"/>
    <w:rsid w:val="003F7E1C"/>
    <w:rsid w:val="004014F8"/>
    <w:rsid w:val="00403922"/>
    <w:rsid w:val="00404057"/>
    <w:rsid w:val="00405F07"/>
    <w:rsid w:val="00406115"/>
    <w:rsid w:val="0040655C"/>
    <w:rsid w:val="004119A3"/>
    <w:rsid w:val="00411D5C"/>
    <w:rsid w:val="00412729"/>
    <w:rsid w:val="00412A5C"/>
    <w:rsid w:val="00415827"/>
    <w:rsid w:val="00416DEA"/>
    <w:rsid w:val="00420039"/>
    <w:rsid w:val="00422CC2"/>
    <w:rsid w:val="004234BB"/>
    <w:rsid w:val="0042365B"/>
    <w:rsid w:val="004240FF"/>
    <w:rsid w:val="00424E36"/>
    <w:rsid w:val="0042651F"/>
    <w:rsid w:val="00426E72"/>
    <w:rsid w:val="00427464"/>
    <w:rsid w:val="004275D8"/>
    <w:rsid w:val="00431CA1"/>
    <w:rsid w:val="00434900"/>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CF2"/>
    <w:rsid w:val="004D37F3"/>
    <w:rsid w:val="004D3B19"/>
    <w:rsid w:val="004D5038"/>
    <w:rsid w:val="004D515D"/>
    <w:rsid w:val="004D5DE2"/>
    <w:rsid w:val="004D6835"/>
    <w:rsid w:val="004D6937"/>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37A3"/>
    <w:rsid w:val="00506915"/>
    <w:rsid w:val="00511362"/>
    <w:rsid w:val="005118A7"/>
    <w:rsid w:val="0051206E"/>
    <w:rsid w:val="005120F2"/>
    <w:rsid w:val="00512456"/>
    <w:rsid w:val="00512FC0"/>
    <w:rsid w:val="0051300C"/>
    <w:rsid w:val="00515316"/>
    <w:rsid w:val="00516212"/>
    <w:rsid w:val="00516FF1"/>
    <w:rsid w:val="0051702E"/>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39F9"/>
    <w:rsid w:val="00694CB8"/>
    <w:rsid w:val="006952D7"/>
    <w:rsid w:val="00695647"/>
    <w:rsid w:val="00695760"/>
    <w:rsid w:val="006960BE"/>
    <w:rsid w:val="006961C7"/>
    <w:rsid w:val="0069725C"/>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283D"/>
    <w:rsid w:val="006D3484"/>
    <w:rsid w:val="006D392F"/>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6ED"/>
    <w:rsid w:val="00705406"/>
    <w:rsid w:val="00705C11"/>
    <w:rsid w:val="0070748F"/>
    <w:rsid w:val="007106EF"/>
    <w:rsid w:val="00710907"/>
    <w:rsid w:val="00710D04"/>
    <w:rsid w:val="00711AFD"/>
    <w:rsid w:val="0071235D"/>
    <w:rsid w:val="00712623"/>
    <w:rsid w:val="007128AF"/>
    <w:rsid w:val="00713766"/>
    <w:rsid w:val="00713A6E"/>
    <w:rsid w:val="00715DC0"/>
    <w:rsid w:val="00716E0A"/>
    <w:rsid w:val="007217F4"/>
    <w:rsid w:val="007228E5"/>
    <w:rsid w:val="007236F3"/>
    <w:rsid w:val="00723894"/>
    <w:rsid w:val="00724EAB"/>
    <w:rsid w:val="007267F8"/>
    <w:rsid w:val="00727923"/>
    <w:rsid w:val="00731799"/>
    <w:rsid w:val="00731ACF"/>
    <w:rsid w:val="00732A27"/>
    <w:rsid w:val="007335E1"/>
    <w:rsid w:val="00733ECD"/>
    <w:rsid w:val="007344AC"/>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A0804"/>
    <w:rsid w:val="007A1C8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53"/>
    <w:rsid w:val="00801286"/>
    <w:rsid w:val="008023FD"/>
    <w:rsid w:val="0080276A"/>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5376"/>
    <w:rsid w:val="00857326"/>
    <w:rsid w:val="00857E61"/>
    <w:rsid w:val="00860410"/>
    <w:rsid w:val="008635D1"/>
    <w:rsid w:val="008644C1"/>
    <w:rsid w:val="00864AA5"/>
    <w:rsid w:val="00870103"/>
    <w:rsid w:val="00870209"/>
    <w:rsid w:val="0087028B"/>
    <w:rsid w:val="00870563"/>
    <w:rsid w:val="008706B3"/>
    <w:rsid w:val="008729E9"/>
    <w:rsid w:val="00874133"/>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434B"/>
    <w:rsid w:val="008B44DF"/>
    <w:rsid w:val="008B6077"/>
    <w:rsid w:val="008B68E0"/>
    <w:rsid w:val="008C0236"/>
    <w:rsid w:val="008C0734"/>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473A"/>
    <w:rsid w:val="009261B9"/>
    <w:rsid w:val="00926583"/>
    <w:rsid w:val="00926725"/>
    <w:rsid w:val="00926BE5"/>
    <w:rsid w:val="00926F04"/>
    <w:rsid w:val="0092700E"/>
    <w:rsid w:val="00930879"/>
    <w:rsid w:val="00932853"/>
    <w:rsid w:val="0093328E"/>
    <w:rsid w:val="00933437"/>
    <w:rsid w:val="0093479E"/>
    <w:rsid w:val="00934938"/>
    <w:rsid w:val="00935A79"/>
    <w:rsid w:val="00935C5A"/>
    <w:rsid w:val="00936810"/>
    <w:rsid w:val="00936DDD"/>
    <w:rsid w:val="0094093A"/>
    <w:rsid w:val="00940E2E"/>
    <w:rsid w:val="00943B5E"/>
    <w:rsid w:val="00946421"/>
    <w:rsid w:val="00946811"/>
    <w:rsid w:val="00946F15"/>
    <w:rsid w:val="00947C52"/>
    <w:rsid w:val="00951517"/>
    <w:rsid w:val="0095298A"/>
    <w:rsid w:val="0095478B"/>
    <w:rsid w:val="009552B1"/>
    <w:rsid w:val="009577B4"/>
    <w:rsid w:val="00960323"/>
    <w:rsid w:val="00960909"/>
    <w:rsid w:val="00960F13"/>
    <w:rsid w:val="0096272B"/>
    <w:rsid w:val="00963A8A"/>
    <w:rsid w:val="0096418F"/>
    <w:rsid w:val="00964F8E"/>
    <w:rsid w:val="009700CE"/>
    <w:rsid w:val="0097024E"/>
    <w:rsid w:val="00971006"/>
    <w:rsid w:val="00971228"/>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D0BDA"/>
    <w:rsid w:val="009D2906"/>
    <w:rsid w:val="009D40BA"/>
    <w:rsid w:val="009D4A37"/>
    <w:rsid w:val="009D4FC1"/>
    <w:rsid w:val="009D63D4"/>
    <w:rsid w:val="009D6C38"/>
    <w:rsid w:val="009D6F98"/>
    <w:rsid w:val="009D7271"/>
    <w:rsid w:val="009E02F3"/>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10737"/>
    <w:rsid w:val="00A11A5A"/>
    <w:rsid w:val="00A17178"/>
    <w:rsid w:val="00A171B2"/>
    <w:rsid w:val="00A22005"/>
    <w:rsid w:val="00A224E6"/>
    <w:rsid w:val="00A225E8"/>
    <w:rsid w:val="00A225EC"/>
    <w:rsid w:val="00A2375D"/>
    <w:rsid w:val="00A26FF0"/>
    <w:rsid w:val="00A305B3"/>
    <w:rsid w:val="00A31541"/>
    <w:rsid w:val="00A317B4"/>
    <w:rsid w:val="00A32A22"/>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561B"/>
    <w:rsid w:val="00AB5D5A"/>
    <w:rsid w:val="00AB6CF1"/>
    <w:rsid w:val="00AC1563"/>
    <w:rsid w:val="00AC2937"/>
    <w:rsid w:val="00AC2E6C"/>
    <w:rsid w:val="00AC4086"/>
    <w:rsid w:val="00AC4F09"/>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55C5"/>
    <w:rsid w:val="00AE5667"/>
    <w:rsid w:val="00AE5674"/>
    <w:rsid w:val="00AE5C0B"/>
    <w:rsid w:val="00AF1C00"/>
    <w:rsid w:val="00AF300B"/>
    <w:rsid w:val="00AF3C1F"/>
    <w:rsid w:val="00AF3D46"/>
    <w:rsid w:val="00AF3E84"/>
    <w:rsid w:val="00AF4E51"/>
    <w:rsid w:val="00AF5DF2"/>
    <w:rsid w:val="00AF6119"/>
    <w:rsid w:val="00AF6984"/>
    <w:rsid w:val="00AF7034"/>
    <w:rsid w:val="00AF76F3"/>
    <w:rsid w:val="00B00849"/>
    <w:rsid w:val="00B00C46"/>
    <w:rsid w:val="00B01617"/>
    <w:rsid w:val="00B0533D"/>
    <w:rsid w:val="00B07533"/>
    <w:rsid w:val="00B07585"/>
    <w:rsid w:val="00B0772B"/>
    <w:rsid w:val="00B07EA5"/>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6BB8"/>
    <w:rsid w:val="00B77CE8"/>
    <w:rsid w:val="00B84FA6"/>
    <w:rsid w:val="00B86916"/>
    <w:rsid w:val="00B87AFF"/>
    <w:rsid w:val="00B91356"/>
    <w:rsid w:val="00B920ED"/>
    <w:rsid w:val="00B92DEE"/>
    <w:rsid w:val="00B93847"/>
    <w:rsid w:val="00B93CFB"/>
    <w:rsid w:val="00B93ECD"/>
    <w:rsid w:val="00B95CF0"/>
    <w:rsid w:val="00B9779D"/>
    <w:rsid w:val="00BA166B"/>
    <w:rsid w:val="00BA1873"/>
    <w:rsid w:val="00BA36C0"/>
    <w:rsid w:val="00BA3EB4"/>
    <w:rsid w:val="00BA4A14"/>
    <w:rsid w:val="00BA4D3B"/>
    <w:rsid w:val="00BA599C"/>
    <w:rsid w:val="00BA69C3"/>
    <w:rsid w:val="00BA745E"/>
    <w:rsid w:val="00BB0341"/>
    <w:rsid w:val="00BB04D5"/>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11B82"/>
    <w:rsid w:val="00C11BB6"/>
    <w:rsid w:val="00C11BE8"/>
    <w:rsid w:val="00C125DB"/>
    <w:rsid w:val="00C1288B"/>
    <w:rsid w:val="00C15548"/>
    <w:rsid w:val="00C156A0"/>
    <w:rsid w:val="00C159E3"/>
    <w:rsid w:val="00C163F9"/>
    <w:rsid w:val="00C16583"/>
    <w:rsid w:val="00C17C6A"/>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983"/>
    <w:rsid w:val="00C37515"/>
    <w:rsid w:val="00C376CD"/>
    <w:rsid w:val="00C377FD"/>
    <w:rsid w:val="00C42656"/>
    <w:rsid w:val="00C45195"/>
    <w:rsid w:val="00C453E1"/>
    <w:rsid w:val="00C45DF3"/>
    <w:rsid w:val="00C474E7"/>
    <w:rsid w:val="00C476AC"/>
    <w:rsid w:val="00C507BA"/>
    <w:rsid w:val="00C50E53"/>
    <w:rsid w:val="00C5153C"/>
    <w:rsid w:val="00C536D1"/>
    <w:rsid w:val="00C542CE"/>
    <w:rsid w:val="00C5493A"/>
    <w:rsid w:val="00C5532C"/>
    <w:rsid w:val="00C55EF1"/>
    <w:rsid w:val="00C5671C"/>
    <w:rsid w:val="00C61013"/>
    <w:rsid w:val="00C61DB7"/>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3CA"/>
    <w:rsid w:val="00C82FC6"/>
    <w:rsid w:val="00C83048"/>
    <w:rsid w:val="00C86A1B"/>
    <w:rsid w:val="00C87166"/>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E96"/>
    <w:rsid w:val="00CE3366"/>
    <w:rsid w:val="00CE37B8"/>
    <w:rsid w:val="00CE42A0"/>
    <w:rsid w:val="00CE432B"/>
    <w:rsid w:val="00CE5467"/>
    <w:rsid w:val="00CE5704"/>
    <w:rsid w:val="00CE657A"/>
    <w:rsid w:val="00CE6F0A"/>
    <w:rsid w:val="00CF0982"/>
    <w:rsid w:val="00CF2903"/>
    <w:rsid w:val="00CF34EB"/>
    <w:rsid w:val="00CF5BF9"/>
    <w:rsid w:val="00CF66D4"/>
    <w:rsid w:val="00CF7F11"/>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56D4"/>
    <w:rsid w:val="00D168FE"/>
    <w:rsid w:val="00D20039"/>
    <w:rsid w:val="00D20EFF"/>
    <w:rsid w:val="00D220C8"/>
    <w:rsid w:val="00D235D4"/>
    <w:rsid w:val="00D23FEE"/>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7042"/>
    <w:rsid w:val="00DC74AA"/>
    <w:rsid w:val="00DC75D1"/>
    <w:rsid w:val="00DD0CFB"/>
    <w:rsid w:val="00DD1453"/>
    <w:rsid w:val="00DD4B57"/>
    <w:rsid w:val="00DD4FEA"/>
    <w:rsid w:val="00DD687B"/>
    <w:rsid w:val="00DD7B6B"/>
    <w:rsid w:val="00DE4496"/>
    <w:rsid w:val="00DE4E50"/>
    <w:rsid w:val="00DE54FF"/>
    <w:rsid w:val="00DE6E55"/>
    <w:rsid w:val="00DE79AC"/>
    <w:rsid w:val="00DF087B"/>
    <w:rsid w:val="00DF354A"/>
    <w:rsid w:val="00DF38AD"/>
    <w:rsid w:val="00DF5FEF"/>
    <w:rsid w:val="00DF7820"/>
    <w:rsid w:val="00E01A6D"/>
    <w:rsid w:val="00E028AA"/>
    <w:rsid w:val="00E06FF9"/>
    <w:rsid w:val="00E0747B"/>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F51"/>
    <w:rsid w:val="00E8611F"/>
    <w:rsid w:val="00E87147"/>
    <w:rsid w:val="00E914BF"/>
    <w:rsid w:val="00E9159C"/>
    <w:rsid w:val="00E9367D"/>
    <w:rsid w:val="00E93CA4"/>
    <w:rsid w:val="00E94CD7"/>
    <w:rsid w:val="00E95724"/>
    <w:rsid w:val="00E9705A"/>
    <w:rsid w:val="00E97422"/>
    <w:rsid w:val="00E97D6C"/>
    <w:rsid w:val="00EA098B"/>
    <w:rsid w:val="00EA0F67"/>
    <w:rsid w:val="00EA68B3"/>
    <w:rsid w:val="00EA6F1F"/>
    <w:rsid w:val="00EB0615"/>
    <w:rsid w:val="00EB1374"/>
    <w:rsid w:val="00EB1A02"/>
    <w:rsid w:val="00EB22E4"/>
    <w:rsid w:val="00EB2B15"/>
    <w:rsid w:val="00EB2D39"/>
    <w:rsid w:val="00EB2F5D"/>
    <w:rsid w:val="00EB3464"/>
    <w:rsid w:val="00EB3FE7"/>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157E"/>
    <w:rsid w:val="00EF15E4"/>
    <w:rsid w:val="00EF1B01"/>
    <w:rsid w:val="00EF1DA7"/>
    <w:rsid w:val="00EF3419"/>
    <w:rsid w:val="00EF3D68"/>
    <w:rsid w:val="00EF4542"/>
    <w:rsid w:val="00EF45B0"/>
    <w:rsid w:val="00EF4C2E"/>
    <w:rsid w:val="00EF6981"/>
    <w:rsid w:val="00EF6AA3"/>
    <w:rsid w:val="00F02555"/>
    <w:rsid w:val="00F02B1B"/>
    <w:rsid w:val="00F05ACD"/>
    <w:rsid w:val="00F05EA2"/>
    <w:rsid w:val="00F071A8"/>
    <w:rsid w:val="00F07338"/>
    <w:rsid w:val="00F074F2"/>
    <w:rsid w:val="00F07B40"/>
    <w:rsid w:val="00F10993"/>
    <w:rsid w:val="00F11E0B"/>
    <w:rsid w:val="00F11F80"/>
    <w:rsid w:val="00F12482"/>
    <w:rsid w:val="00F143D3"/>
    <w:rsid w:val="00F1496E"/>
    <w:rsid w:val="00F14FF5"/>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AF4"/>
    <w:rsid w:val="00F6372B"/>
    <w:rsid w:val="00F64450"/>
    <w:rsid w:val="00F644EF"/>
    <w:rsid w:val="00F65B96"/>
    <w:rsid w:val="00F65DAC"/>
    <w:rsid w:val="00F66460"/>
    <w:rsid w:val="00F70695"/>
    <w:rsid w:val="00F706EB"/>
    <w:rsid w:val="00F70D30"/>
    <w:rsid w:val="00F70DDE"/>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A0D34"/>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2.png"/><Relationship Id="rId128" Type="http://schemas.openxmlformats.org/officeDocument/2006/relationships/hyperlink" Target="https://pixabay.com/en/database-storage-data-storage-152091/"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www.scintilla.org/"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2.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www.freestockphotos.biz/stockphoto/15766" TargetMode="External"/><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nunit.org/nuget/license.html" TargetMode="External"/><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wpclipart.com/smiley/glossy_smiley/glossy_green_smileys/glossy_smiley_green_wink.png.html" TargetMode="External"/><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www.oracle.com/technetwork/licenses/distribution-license-152002.html" TargetMode="External"/><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pixabay.com/en/smiley-angry-furious-unhappy-face-155846/"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28.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2EB8DAA0-722B-441E-B916-BA7BAE4B5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12299</TotalTime>
  <Pages>96</Pages>
  <Words>19963</Words>
  <Characters>113794</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8585</cp:revision>
  <dcterms:created xsi:type="dcterms:W3CDTF">2015-09-25T10:00:00Z</dcterms:created>
  <dcterms:modified xsi:type="dcterms:W3CDTF">2017-08-11T13:35:00Z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